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08A9" w14:textId="4FF193BF" w:rsidR="00621735" w:rsidRDefault="00353EE8">
      <w:pPr>
        <w:pStyle w:val="Title"/>
      </w:pPr>
      <w:r>
        <w:t>Quadcopter CHallenge</w:t>
      </w: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621735" w14:paraId="4CC74B44" w14:textId="77777777">
        <w:trPr>
          <w:jc w:val="center"/>
        </w:trPr>
        <w:tc>
          <w:tcPr>
            <w:tcW w:w="3675" w:type="dxa"/>
          </w:tcPr>
          <w:p w14:paraId="6C279937" w14:textId="77777777" w:rsidR="00732EEB" w:rsidRDefault="00732EEB">
            <w:pPr>
              <w:rPr>
                <w:noProof/>
              </w:rPr>
            </w:pPr>
          </w:p>
          <w:p w14:paraId="5B2C0B31" w14:textId="4DE1D7FB" w:rsidR="00621735" w:rsidRDefault="005A6BB9">
            <w:r>
              <w:rPr>
                <w:noProof/>
              </w:rPr>
              <w:drawing>
                <wp:inline distT="0" distB="0" distL="0" distR="0" wp14:anchorId="279CC4B6" wp14:editId="138867AF">
                  <wp:extent cx="2324501" cy="15831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 rotWithShape="1">
                          <a:blip r:embed="rId11"/>
                          <a:srcRect l="8777" r="17809"/>
                          <a:stretch/>
                        </pic:blipFill>
                        <pic:spPr bwMode="auto">
                          <a:xfrm>
                            <a:off x="0" y="0"/>
                            <a:ext cx="2349700" cy="1600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B641CC" w14:textId="47724C5A" w:rsidR="00621735" w:rsidRDefault="00732EEB">
            <w:pPr>
              <w:pStyle w:val="Caption"/>
            </w:pPr>
            <w:r>
              <w:t>Build This Drone!</w:t>
            </w:r>
          </w:p>
        </w:tc>
        <w:tc>
          <w:tcPr>
            <w:tcW w:w="570" w:type="dxa"/>
          </w:tcPr>
          <w:p w14:paraId="420717A2" w14:textId="77777777" w:rsidR="00621735" w:rsidRDefault="00621735"/>
        </w:tc>
        <w:tc>
          <w:tcPr>
            <w:tcW w:w="3675" w:type="dxa"/>
          </w:tcPr>
          <w:p w14:paraId="2F2C2B1E" w14:textId="77777777" w:rsidR="00621735" w:rsidRDefault="00353EE8" w:rsidP="00353EE8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rStyle w:val="Heading1Char"/>
                <w:b/>
                <w:bCs/>
              </w:rPr>
              <w:t>Quadcopter Challenge</w:t>
            </w:r>
          </w:p>
          <w:p w14:paraId="7F4F611E" w14:textId="0B074000" w:rsidR="00353EE8" w:rsidRDefault="00353EE8" w:rsidP="00353EE8">
            <w:r>
              <w:t>We are recruiting a team for a quadcopter build and fly team for LLTC to compete at a fly-off in March with other Minnesota Space Grant Affiliates.</w:t>
            </w:r>
          </w:p>
          <w:p w14:paraId="302F0815" w14:textId="24D36353" w:rsidR="00353EE8" w:rsidRDefault="00353EE8" w:rsidP="00353EE8">
            <w:r>
              <w:t>Learn useful skills</w:t>
            </w:r>
          </w:p>
          <w:p w14:paraId="3DA56A79" w14:textId="77777777" w:rsidR="00353EE8" w:rsidRDefault="00353EE8" w:rsidP="00353EE8">
            <w:pPr>
              <w:pStyle w:val="ListParagraph"/>
              <w:numPr>
                <w:ilvl w:val="0"/>
                <w:numId w:val="5"/>
              </w:numPr>
            </w:pPr>
            <w:r>
              <w:t>Drone Piloting</w:t>
            </w:r>
          </w:p>
          <w:p w14:paraId="523DFBB4" w14:textId="77777777" w:rsidR="00353EE8" w:rsidRDefault="00353EE8" w:rsidP="00353EE8">
            <w:pPr>
              <w:pStyle w:val="ListParagraph"/>
              <w:numPr>
                <w:ilvl w:val="0"/>
                <w:numId w:val="5"/>
              </w:numPr>
            </w:pPr>
            <w:r>
              <w:t xml:space="preserve">Soldering </w:t>
            </w:r>
          </w:p>
          <w:p w14:paraId="476E4122" w14:textId="77777777" w:rsidR="00353EE8" w:rsidRDefault="00353EE8" w:rsidP="00353EE8">
            <w:pPr>
              <w:pStyle w:val="ListParagraph"/>
              <w:numPr>
                <w:ilvl w:val="0"/>
                <w:numId w:val="5"/>
              </w:numPr>
            </w:pPr>
            <w:r>
              <w:t>Programming</w:t>
            </w:r>
          </w:p>
          <w:p w14:paraId="0A0C6D0E" w14:textId="77777777" w:rsidR="00353EE8" w:rsidRDefault="00353EE8" w:rsidP="00353EE8">
            <w:pPr>
              <w:pStyle w:val="ListParagraph"/>
              <w:numPr>
                <w:ilvl w:val="0"/>
                <w:numId w:val="5"/>
              </w:numPr>
            </w:pPr>
            <w:r>
              <w:t>CAD</w:t>
            </w:r>
          </w:p>
          <w:p w14:paraId="48915CA0" w14:textId="77777777" w:rsidR="00353EE8" w:rsidRDefault="00732EEB" w:rsidP="00353EE8">
            <w:pPr>
              <w:pStyle w:val="ListParagraph"/>
              <w:numPr>
                <w:ilvl w:val="0"/>
                <w:numId w:val="5"/>
              </w:numPr>
            </w:pPr>
            <w:r>
              <w:t>Electronics</w:t>
            </w:r>
          </w:p>
          <w:p w14:paraId="5BEA7640" w14:textId="1C5FF72A" w:rsidR="00732EEB" w:rsidRPr="00353EE8" w:rsidRDefault="00732EEB" w:rsidP="00353EE8">
            <w:pPr>
              <w:pStyle w:val="ListParagraph"/>
              <w:numPr>
                <w:ilvl w:val="0"/>
                <w:numId w:val="5"/>
              </w:numPr>
            </w:pPr>
            <w:r>
              <w:t>Problem Solving</w:t>
            </w:r>
          </w:p>
        </w:tc>
      </w:tr>
    </w:tbl>
    <w:p w14:paraId="149F5DA0" w14:textId="680FE816" w:rsidR="00621735" w:rsidRDefault="005A6BB9">
      <w:pPr>
        <w:pStyle w:val="Date"/>
      </w:pPr>
      <w:sdt>
        <w:sdtPr>
          <w:rPr>
            <w:rStyle w:val="Strong"/>
          </w:rPr>
          <w:id w:val="945890675"/>
          <w:placeholder>
            <w:docPart w:val="AF442875985145B5BC844DD2546100D5"/>
          </w:placeholder>
          <w:date w:fullDate="2019-10-16T00:00:00Z"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b w:val="0"/>
          </w:rPr>
        </w:sdtEndPr>
        <w:sdtContent>
          <w:r w:rsidR="00353EE8">
            <w:rPr>
              <w:rStyle w:val="Strong"/>
            </w:rPr>
            <w:t>October 16, 2019</w:t>
          </w:r>
        </w:sdtContent>
      </w:sdt>
      <w:r>
        <w:t> </w:t>
      </w:r>
      <w:r w:rsidR="00353EE8">
        <w:t>3pm</w:t>
      </w:r>
    </w:p>
    <w:p w14:paraId="40D78882" w14:textId="2EEDA80F" w:rsidR="00621735" w:rsidRDefault="00353EE8">
      <w:pPr>
        <w:pStyle w:val="Address"/>
      </w:pPr>
      <w:r>
        <w:t>Room 105 – Computer Lab</w:t>
      </w:r>
    </w:p>
    <w:tbl>
      <w:tblPr>
        <w:tblStyle w:val="TableGrid"/>
        <w:tblpPr w:leftFromText="180" w:rightFromText="180" w:vertAnchor="page" w:horzAnchor="margin" w:tblpY="11119"/>
        <w:tblOverlap w:val="never"/>
        <w:tblW w:w="8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2430"/>
        <w:gridCol w:w="3250"/>
      </w:tblGrid>
      <w:tr w:rsidR="00732EEB" w14:paraId="5C7CBF03" w14:textId="77777777" w:rsidTr="00732EEB">
        <w:trPr>
          <w:trHeight w:val="1776"/>
        </w:trPr>
        <w:tc>
          <w:tcPr>
            <w:tcW w:w="3060" w:type="dxa"/>
          </w:tcPr>
          <w:p w14:paraId="365B64D3" w14:textId="77777777" w:rsidR="00732EEB" w:rsidRDefault="00732EEB" w:rsidP="00732EEB">
            <w:pPr>
              <w:pStyle w:val="Date"/>
              <w:spacing w:before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B8B673" wp14:editId="213C23E2">
                  <wp:extent cx="1008348" cy="898497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135" cy="94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000000" w:themeFill="text1"/>
          </w:tcPr>
          <w:p w14:paraId="6B37BF60" w14:textId="77777777" w:rsidR="00732EEB" w:rsidRDefault="00732EEB" w:rsidP="00732EEB">
            <w:pPr>
              <w:pStyle w:val="Date"/>
              <w:spacing w:before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39613B" wp14:editId="0353DCE5">
                  <wp:extent cx="874643" cy="101660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418" cy="1033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dxa"/>
          </w:tcPr>
          <w:p w14:paraId="54B5C614" w14:textId="77777777" w:rsidR="00732EEB" w:rsidRPr="00353EE8" w:rsidRDefault="00732EEB" w:rsidP="00732EEB">
            <w:pPr>
              <w:pStyle w:val="Date"/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34DE31B" wp14:editId="1E0E5935">
                  <wp:extent cx="890546" cy="89054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778" cy="938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50DCE" w14:textId="77777777" w:rsidR="00353EE8" w:rsidRDefault="00353EE8" w:rsidP="00353EE8">
      <w:pPr>
        <w:pStyle w:val="Address"/>
      </w:pPr>
    </w:p>
    <w:sectPr w:rsidR="00353EE8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B3529" w14:textId="77777777" w:rsidR="005A6BB9" w:rsidRDefault="005A6BB9">
      <w:pPr>
        <w:spacing w:after="0" w:line="240" w:lineRule="auto"/>
      </w:pPr>
      <w:r>
        <w:separator/>
      </w:r>
    </w:p>
  </w:endnote>
  <w:endnote w:type="continuationSeparator" w:id="0">
    <w:p w14:paraId="52FD0230" w14:textId="77777777" w:rsidR="005A6BB9" w:rsidRDefault="005A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5B029" w14:textId="77777777" w:rsidR="005A6BB9" w:rsidRDefault="005A6BB9">
      <w:pPr>
        <w:spacing w:after="0" w:line="240" w:lineRule="auto"/>
      </w:pPr>
      <w:r>
        <w:separator/>
      </w:r>
    </w:p>
  </w:footnote>
  <w:footnote w:type="continuationSeparator" w:id="0">
    <w:p w14:paraId="1FD70104" w14:textId="77777777" w:rsidR="005A6BB9" w:rsidRDefault="005A6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 w15:restartNumberingAfterBreak="0">
    <w:nsid w:val="234D75A5"/>
    <w:multiLevelType w:val="hybridMultilevel"/>
    <w:tmpl w:val="28D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E8"/>
    <w:rsid w:val="00353EE8"/>
    <w:rsid w:val="005A6BB9"/>
    <w:rsid w:val="00621735"/>
    <w:rsid w:val="006679E1"/>
    <w:rsid w:val="0073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9705D4"/>
  <w15:chartTrackingRefBased/>
  <w15:docId w15:val="{E21328D5-E544-4CAD-A2F5-310B4B52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Captio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styleId="Header">
    <w:name w:val="header"/>
    <w:basedOn w:val="Normal"/>
    <w:link w:val="HeaderCh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"/>
  </w:style>
  <w:style w:type="paragraph" w:styleId="Footer">
    <w:name w:val="footer"/>
    <w:basedOn w:val="Normal"/>
    <w:link w:val="FooterCh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4"/>
    <w:rPr>
      <w:sz w:val="17"/>
    </w:rPr>
  </w:style>
  <w:style w:type="paragraph" w:customStyle="1" w:styleId="Company">
    <w:name w:val="Company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NoSpacing">
    <w:name w:val="No Spacing"/>
    <w:uiPriority w:val="36"/>
    <w:unhideWhenUsed/>
    <w:qFormat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ddress">
    <w:name w:val="Address"/>
    <w:basedOn w:val="Normal"/>
    <w:uiPriority w:val="4"/>
    <w:qFormat/>
    <w:pPr>
      <w:spacing w:after="0" w:line="240" w:lineRule="auto"/>
    </w:pPr>
    <w:rPr>
      <w:sz w:val="40"/>
    </w:rPr>
  </w:style>
  <w:style w:type="paragraph" w:styleId="ListParagraph">
    <w:name w:val="List Paragraph"/>
    <w:basedOn w:val="Normal"/>
    <w:uiPriority w:val="34"/>
    <w:unhideWhenUsed/>
    <w:qFormat/>
    <w:rsid w:val="0035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adegwan\AppData\Roaming\Microsoft\Templates\Business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442875985145B5BC844DD25461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4301B-561B-4A55-8F35-1DF139A2DABF}"/>
      </w:docPartPr>
      <w:docPartBody>
        <w:p w:rsidR="00000000" w:rsidRDefault="00495E8E">
          <w:pPr>
            <w:pStyle w:val="AF442875985145B5BC844DD2546100D5"/>
          </w:pPr>
          <w:r>
            <w:rPr>
              <w:rStyle w:val="Strong"/>
            </w:rPr>
            <w:t>[Event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FF"/>
    <w:rsid w:val="00495E8E"/>
    <w:rsid w:val="00C4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7AA947CFF469AB08508667652E903">
    <w:name w:val="3CB7AA947CFF469AB08508667652E903"/>
  </w:style>
  <w:style w:type="paragraph" w:customStyle="1" w:styleId="480CF8D585CD446999B918A1EC1387E0">
    <w:name w:val="480CF8D585CD446999B918A1EC1387E0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44546A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200" w:line="288" w:lineRule="auto"/>
    </w:pPr>
    <w:rPr>
      <w:rFonts w:cs="Times New Roman"/>
      <w:color w:val="50637D" w:themeColor="text2" w:themeTint="E6"/>
      <w:sz w:val="20"/>
    </w:rPr>
  </w:style>
  <w:style w:type="paragraph" w:customStyle="1" w:styleId="DA1B6DDB7C9F45218BB6CABE00CC69D2">
    <w:name w:val="DA1B6DDB7C9F45218BB6CABE00CC69D2"/>
  </w:style>
  <w:style w:type="character" w:styleId="Strong">
    <w:name w:val="Strong"/>
    <w:basedOn w:val="DefaultParagraphFont"/>
    <w:uiPriority w:val="22"/>
    <w:qFormat/>
    <w:rPr>
      <w:b/>
      <w:bCs/>
      <w:color w:val="5A5A5A" w:themeColor="text1" w:themeTint="A5"/>
    </w:rPr>
  </w:style>
  <w:style w:type="paragraph" w:customStyle="1" w:styleId="AF442875985145B5BC844DD2546100D5">
    <w:name w:val="AF442875985145B5BC844DD2546100D5"/>
  </w:style>
  <w:style w:type="paragraph" w:customStyle="1" w:styleId="8E6C8CD5C11E4948B8F4CF067D7E7412">
    <w:name w:val="8E6C8CD5C11E4948B8F4CF067D7E7412"/>
  </w:style>
  <w:style w:type="paragraph" w:customStyle="1" w:styleId="FE7CE2313C0B4E1A857BBC855016991F">
    <w:name w:val="FE7CE2313C0B4E1A857BBC855016991F"/>
  </w:style>
  <w:style w:type="paragraph" w:customStyle="1" w:styleId="15A50A44C16F4E2A979B8A6B840FFF08">
    <w:name w:val="15A50A44C16F4E2A979B8A6B840FFF08"/>
  </w:style>
  <w:style w:type="paragraph" w:customStyle="1" w:styleId="700E36FB7E114E3CA4136693E3743805">
    <w:name w:val="700E36FB7E114E3CA4136693E3743805"/>
  </w:style>
  <w:style w:type="paragraph" w:customStyle="1" w:styleId="F61F83DA6A774012A04B1659C9E7D7B3">
    <w:name w:val="F61F83DA6A774012A04B1659C9E7D7B3"/>
  </w:style>
  <w:style w:type="paragraph" w:customStyle="1" w:styleId="C35E376663F041B9A0CC5E1E4104FE16">
    <w:name w:val="C35E376663F041B9A0CC5E1E4104FE16"/>
  </w:style>
  <w:style w:type="paragraph" w:customStyle="1" w:styleId="9E35441808FF4F97838A1642E40981E2">
    <w:name w:val="9E35441808FF4F97838A1642E40981E2"/>
  </w:style>
  <w:style w:type="paragraph" w:customStyle="1" w:styleId="C7BD84969B21458986C78DCFF4D24728">
    <w:name w:val="C7BD84969B21458986C78DCFF4D24728"/>
    <w:rsid w:val="00C433FF"/>
  </w:style>
  <w:style w:type="paragraph" w:customStyle="1" w:styleId="3B50959A1127440181591F71F4C2C11D">
    <w:name w:val="3B50959A1127440181591F71F4C2C11D"/>
    <w:rsid w:val="00C433FF"/>
  </w:style>
  <w:style w:type="paragraph" w:customStyle="1" w:styleId="B24D982D14E94379AEF6AF7FF28E77F1">
    <w:name w:val="B24D982D14E94379AEF6AF7FF28E77F1"/>
    <w:rsid w:val="00C433FF"/>
  </w:style>
  <w:style w:type="paragraph" w:customStyle="1" w:styleId="ABC5109829504B07B30F1792FD336DB4">
    <w:name w:val="ABC5109829504B07B30F1792FD336DB4"/>
    <w:rsid w:val="00C433FF"/>
  </w:style>
  <w:style w:type="paragraph" w:customStyle="1" w:styleId="9B9E8930702A4E9883241863C9E5D7FB">
    <w:name w:val="9B9E8930702A4E9883241863C9E5D7FB"/>
    <w:rsid w:val="00C43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event flyer to announce a sale, grand opening, or other event at your business, school or volunteer organization. Replace the photos with your own, customize the colors and get exactly the look you want. 
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840693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2012-06-04T06:23:00+00:00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1572286</Value>
    </PublishStatusLookup>
    <APAuthor xmlns="4873beb7-5857-4685-be1f-d57550cc96cc">
      <UserInfo>
        <DisplayName>REDMOND\v-anij</DisplayName>
        <AccountId>2469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TP102911892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F356893-B87B-4F3B-B6AB-5EF31A561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8557F-9067-4EAE-9435-C16B966ECCE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29F9D9C-66EB-40EB-979E-282B3EB4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flyer.dotx</Template>
  <TotalTime>24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erickuha</dc:creator>
  <cp:lastModifiedBy>erickuha</cp:lastModifiedBy>
  <cp:revision>1</cp:revision>
  <cp:lastPrinted>2019-10-14T19:13:00Z</cp:lastPrinted>
  <dcterms:created xsi:type="dcterms:W3CDTF">2019-10-14T18:58:00Z</dcterms:created>
  <dcterms:modified xsi:type="dcterms:W3CDTF">2019-10-14T19:23:00Z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